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609.427609pt;height:53.28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25" w:after="0" w:line="240" w:lineRule="auto"/>
        <w:ind w:left="1039" w:right="886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’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8" w:after="0" w:line="350" w:lineRule="atLeast"/>
        <w:ind w:left="1440" w:right="123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8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4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65" w:lineRule="auto"/>
        <w:ind w:left="1800" w:right="5195" w:firstLine="-360"/>
        <w:jc w:val="left"/>
        <w:tabs>
          <w:tab w:pos="1800" w:val="left"/>
          <w:tab w:pos="61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1800" w:right="1040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800" w:right="-20"/>
        <w:jc w:val="left"/>
        <w:tabs>
          <w:tab w:pos="4680" w:val="left"/>
          <w:tab w:pos="756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800" w:right="1228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28" w:lineRule="exact"/>
        <w:ind w:left="1800" w:right="1049" w:firstLine="-360"/>
        <w:jc w:val="left"/>
        <w:tabs>
          <w:tab w:pos="1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ough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25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0" w:right="1066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12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80" w:right="-20"/>
        <w:jc w:val="left"/>
        <w:tabs>
          <w:tab w:pos="10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201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ili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ved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6"/>
          <w:szCs w:val="16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type w:val="continuous"/>
      <w:pgSz w:w="12240" w:h="15840"/>
      <w:pgMar w:top="1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dcterms:created xsi:type="dcterms:W3CDTF">2018-02-13T13:14:35Z</dcterms:created>
  <dcterms:modified xsi:type="dcterms:W3CDTF">2018-02-13T13:14:35Z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LastSaved">
    <vt:filetime>2018-02-13T00:00:00Z</vt:filetime>
  </property>
</Properties>
</file>